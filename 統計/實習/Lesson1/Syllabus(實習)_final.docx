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BD6C" w14:textId="77777777" w:rsidR="00AA64EA" w:rsidRDefault="008739C7" w:rsidP="009C165C">
      <w:pPr>
        <w:jc w:val="center"/>
        <w:rPr>
          <w:rFonts w:eastAsia="華康中楷體"/>
        </w:rPr>
      </w:pPr>
      <w:r>
        <w:rPr>
          <w:rFonts w:hint="eastAsia"/>
          <w:b/>
          <w:szCs w:val="24"/>
        </w:rPr>
        <w:t>MIS2</w:t>
      </w:r>
      <w:r w:rsidR="00981D66">
        <w:rPr>
          <w:b/>
          <w:szCs w:val="24"/>
        </w:rPr>
        <w:t>4</w:t>
      </w:r>
      <w:r>
        <w:rPr>
          <w:rFonts w:hint="eastAsia"/>
          <w:b/>
          <w:szCs w:val="24"/>
        </w:rPr>
        <w:t>1</w:t>
      </w:r>
      <w:r w:rsidR="00AA64EA" w:rsidRPr="00B21DD0">
        <w:rPr>
          <w:b/>
          <w:szCs w:val="24"/>
        </w:rPr>
        <w:t xml:space="preserve"> </w:t>
      </w:r>
      <w:r w:rsidR="00AA64EA">
        <w:rPr>
          <w:b/>
        </w:rPr>
        <w:t>STATISTICS</w:t>
      </w:r>
      <w:r w:rsidR="00202127">
        <w:rPr>
          <w:rFonts w:hint="eastAsia"/>
          <w:b/>
        </w:rPr>
        <w:t xml:space="preserve"> </w:t>
      </w:r>
      <w:r w:rsidR="00981D66">
        <w:rPr>
          <w:rFonts w:hint="cs"/>
          <w:b/>
        </w:rPr>
        <w:t>P</w:t>
      </w:r>
      <w:r w:rsidR="00981D66">
        <w:rPr>
          <w:b/>
        </w:rPr>
        <w:t>RACTICE</w:t>
      </w:r>
      <w:r w:rsidR="00AA64EA">
        <w:rPr>
          <w:rFonts w:eastAsia="標楷體" w:hint="eastAsia"/>
        </w:rPr>
        <w:t>統計</w:t>
      </w:r>
      <w:r w:rsidR="00981D66">
        <w:rPr>
          <w:rFonts w:eastAsia="標楷體" w:hint="eastAsia"/>
        </w:rPr>
        <w:t>實習</w:t>
      </w:r>
    </w:p>
    <w:p w14:paraId="6F6E9C7E" w14:textId="77777777" w:rsidR="00AA64EA" w:rsidRDefault="009C165C">
      <w:pPr>
        <w:jc w:val="center"/>
        <w:rPr>
          <w:rFonts w:eastAsia="華康中楷體"/>
          <w:b/>
        </w:rPr>
      </w:pPr>
      <w:r>
        <w:rPr>
          <w:rFonts w:eastAsia="華康中楷體" w:hint="eastAsia"/>
          <w:b/>
        </w:rPr>
        <w:t>Spring</w:t>
      </w:r>
      <w:r w:rsidR="00AA64EA">
        <w:rPr>
          <w:rFonts w:eastAsia="華康中楷體"/>
          <w:b/>
        </w:rPr>
        <w:t xml:space="preserve"> 20</w:t>
      </w:r>
      <w:r w:rsidR="0062503E">
        <w:rPr>
          <w:rFonts w:eastAsia="華康中楷體"/>
          <w:b/>
        </w:rPr>
        <w:t>20</w:t>
      </w:r>
    </w:p>
    <w:p w14:paraId="017679D3" w14:textId="77777777" w:rsidR="00AA64EA" w:rsidRDefault="00AA64EA">
      <w:pPr>
        <w:spacing w:line="280" w:lineRule="atLeast"/>
        <w:jc w:val="center"/>
        <w:rPr>
          <w:rFonts w:eastAsia="華康中楷體"/>
          <w:b/>
        </w:rPr>
      </w:pPr>
    </w:p>
    <w:p w14:paraId="392C446E" w14:textId="025B53BC" w:rsidR="00AA64EA" w:rsidRDefault="00AA64EA">
      <w:pPr>
        <w:tabs>
          <w:tab w:val="left" w:pos="6840"/>
        </w:tabs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 xml:space="preserve">Instructor: Dr. </w:t>
      </w:r>
      <w:proofErr w:type="spellStart"/>
      <w:r>
        <w:rPr>
          <w:rFonts w:eastAsia="華康中楷體"/>
        </w:rPr>
        <w:t>Te</w:t>
      </w:r>
      <w:proofErr w:type="spellEnd"/>
      <w:r>
        <w:rPr>
          <w:rFonts w:eastAsia="華康中楷體"/>
        </w:rPr>
        <w:t>-Min Chang (</w:t>
      </w:r>
      <w:r>
        <w:rPr>
          <w:rFonts w:eastAsia="標楷體" w:hint="eastAsia"/>
        </w:rPr>
        <w:t>張德民</w:t>
      </w:r>
      <w:r>
        <w:rPr>
          <w:rFonts w:eastAsia="華康中楷體"/>
        </w:rPr>
        <w:t>)</w:t>
      </w:r>
      <w:r>
        <w:rPr>
          <w:rFonts w:eastAsia="華康中楷體"/>
        </w:rPr>
        <w:tab/>
        <w:t xml:space="preserve">Office: </w:t>
      </w:r>
      <w:r>
        <w:rPr>
          <w:rFonts w:eastAsia="標楷體" w:hint="eastAsia"/>
        </w:rPr>
        <w:t>管</w:t>
      </w:r>
      <w:r w:rsidR="00557308">
        <w:rPr>
          <w:rFonts w:eastAsia="華康中楷體"/>
        </w:rPr>
        <w:t>4053</w:t>
      </w:r>
    </w:p>
    <w:p w14:paraId="724A1350" w14:textId="4E8AFBAF" w:rsidR="00AA64EA" w:rsidRDefault="00AA64EA">
      <w:pPr>
        <w:tabs>
          <w:tab w:val="left" w:pos="6840"/>
        </w:tabs>
        <w:spacing w:line="280" w:lineRule="atLeast"/>
        <w:jc w:val="both"/>
      </w:pPr>
      <w:r>
        <w:rPr>
          <w:rFonts w:eastAsia="華康中楷體"/>
        </w:rPr>
        <w:t xml:space="preserve">Class meeting: </w:t>
      </w:r>
      <w:r w:rsidR="00566BA1">
        <w:rPr>
          <w:rFonts w:eastAsia="華康中楷體"/>
        </w:rPr>
        <w:t>Tue</w:t>
      </w:r>
      <w:r w:rsidR="00153109">
        <w:rPr>
          <w:rFonts w:eastAsia="華康中楷體"/>
        </w:rPr>
        <w:t>s</w:t>
      </w:r>
      <w:r w:rsidR="00AF1BA3">
        <w:rPr>
          <w:rFonts w:eastAsia="華康中楷體" w:hint="eastAsia"/>
        </w:rPr>
        <w:t>day</w:t>
      </w:r>
      <w:r>
        <w:rPr>
          <w:rFonts w:eastAsia="華康中楷體"/>
        </w:rPr>
        <w:t xml:space="preserve"> </w:t>
      </w:r>
      <w:r w:rsidR="00406981">
        <w:rPr>
          <w:rFonts w:eastAsia="華康中楷體" w:hint="eastAsia"/>
        </w:rPr>
        <w:t>1</w:t>
      </w:r>
      <w:r w:rsidR="00566BA1">
        <w:rPr>
          <w:rFonts w:eastAsia="華康中楷體"/>
        </w:rPr>
        <w:t>0</w:t>
      </w:r>
      <w:r>
        <w:rPr>
          <w:rFonts w:eastAsia="華康中楷體"/>
        </w:rPr>
        <w:t>:10</w:t>
      </w:r>
      <w:r w:rsidR="00566BA1">
        <w:rPr>
          <w:rFonts w:eastAsia="華康中楷體"/>
        </w:rPr>
        <w:t>a</w:t>
      </w:r>
      <w:r>
        <w:rPr>
          <w:rFonts w:eastAsia="華康中楷體"/>
        </w:rPr>
        <w:t xml:space="preserve">m </w:t>
      </w:r>
      <w:r w:rsidR="000C2DA4">
        <w:rPr>
          <w:rFonts w:eastAsia="華康中楷體" w:hint="eastAsia"/>
        </w:rPr>
        <w:t>~</w:t>
      </w:r>
      <w:r>
        <w:rPr>
          <w:rFonts w:eastAsia="華康中楷體"/>
        </w:rPr>
        <w:t xml:space="preserve"> </w:t>
      </w:r>
      <w:r w:rsidR="00566BA1">
        <w:rPr>
          <w:rFonts w:eastAsia="華康中楷體"/>
        </w:rPr>
        <w:t>12</w:t>
      </w:r>
      <w:r>
        <w:rPr>
          <w:rFonts w:eastAsia="華康中楷體"/>
        </w:rPr>
        <w:t>:00pm</w:t>
      </w:r>
      <w:r>
        <w:rPr>
          <w:rFonts w:eastAsia="華康中楷體"/>
        </w:rPr>
        <w:tab/>
        <w:t xml:space="preserve">Classroom: </w:t>
      </w:r>
      <w:r>
        <w:rPr>
          <w:rFonts w:eastAsia="標楷體" w:hint="eastAsia"/>
        </w:rPr>
        <w:t>管</w:t>
      </w:r>
      <w:r w:rsidR="00557308">
        <w:rPr>
          <w:rFonts w:eastAsia="華康中楷體"/>
        </w:rPr>
        <w:t>3051</w:t>
      </w:r>
    </w:p>
    <w:p w14:paraId="1ED3EA30" w14:textId="77777777" w:rsidR="00AA64EA" w:rsidRDefault="00AA64EA">
      <w:pPr>
        <w:spacing w:line="280" w:lineRule="atLeast"/>
        <w:jc w:val="both"/>
      </w:pPr>
      <w:r>
        <w:t>Email: temin@mail.nsysu.edu.tw</w:t>
      </w:r>
    </w:p>
    <w:p w14:paraId="694AECC8" w14:textId="77777777" w:rsidR="00557308" w:rsidRDefault="00AA64EA" w:rsidP="00557308">
      <w:pPr>
        <w:spacing w:line="280" w:lineRule="atLeast"/>
        <w:jc w:val="both"/>
      </w:pPr>
      <w:r>
        <w:t>Teaching Assistants:</w:t>
      </w:r>
    </w:p>
    <w:p w14:paraId="7AF3EF6B" w14:textId="30A94864" w:rsidR="00557308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 w:rsidRPr="00557308">
        <w:rPr>
          <w:rFonts w:ascii="標楷體" w:eastAsia="標楷體" w:hAnsi="標楷體" w:hint="eastAsia"/>
          <w:shd w:val="clear" w:color="auto" w:fill="FFFFFF"/>
        </w:rPr>
        <w:t>陳</w:t>
      </w:r>
      <w:proofErr w:type="gramStart"/>
      <w:r w:rsidRPr="00557308">
        <w:rPr>
          <w:rFonts w:ascii="標楷體" w:eastAsia="標楷體" w:hAnsi="標楷體" w:hint="eastAsia"/>
          <w:shd w:val="clear" w:color="auto" w:fill="FFFFFF"/>
        </w:rPr>
        <w:t>芓僮</w:t>
      </w:r>
      <w:proofErr w:type="gramEnd"/>
      <w:r w:rsidRPr="00557308">
        <w:rPr>
          <w:shd w:val="clear" w:color="auto" w:fill="FFFFFF"/>
        </w:rPr>
        <w:t>m084020016@student.nsysu.edu.tw</w:t>
      </w:r>
    </w:p>
    <w:p w14:paraId="7B34E044" w14:textId="68449E68" w:rsidR="00557308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>
        <w:rPr>
          <w:rFonts w:eastAsia="標楷體" w:hint="eastAsia"/>
          <w:szCs w:val="24"/>
          <w:shd w:val="clear" w:color="auto" w:fill="FFFFFF"/>
        </w:rPr>
        <w:t>吳佩玲</w:t>
      </w:r>
      <w:r>
        <w:rPr>
          <w:rFonts w:eastAsia="標楷體"/>
          <w:szCs w:val="24"/>
          <w:shd w:val="clear" w:color="auto" w:fill="FFFFFF"/>
        </w:rPr>
        <w:t>m094020050</w:t>
      </w:r>
      <w:r w:rsidRPr="0082484A">
        <w:rPr>
          <w:rFonts w:eastAsia="標楷體"/>
          <w:szCs w:val="24"/>
          <w:shd w:val="clear" w:color="auto" w:fill="FFFFFF"/>
        </w:rPr>
        <w:t>@student.nsysu.edu.tw</w:t>
      </w:r>
    </w:p>
    <w:p w14:paraId="368C8F68" w14:textId="7E4E7248" w:rsidR="00557308" w:rsidRPr="008F493A" w:rsidRDefault="00557308" w:rsidP="00557308">
      <w:pPr>
        <w:spacing w:line="280" w:lineRule="atLeast"/>
        <w:ind w:leftChars="900" w:left="2160"/>
        <w:jc w:val="both"/>
        <w:rPr>
          <w:rFonts w:eastAsia="標楷體"/>
          <w:szCs w:val="24"/>
          <w:shd w:val="clear" w:color="auto" w:fill="FFFFFF"/>
        </w:rPr>
      </w:pPr>
      <w:r>
        <w:rPr>
          <w:rFonts w:eastAsia="標楷體" w:hint="eastAsia"/>
          <w:szCs w:val="24"/>
          <w:shd w:val="clear" w:color="auto" w:fill="FFFFFF"/>
        </w:rPr>
        <w:t>林</w:t>
      </w:r>
      <w:proofErr w:type="gramStart"/>
      <w:r>
        <w:rPr>
          <w:rFonts w:eastAsia="標楷體" w:hint="eastAsia"/>
          <w:szCs w:val="24"/>
          <w:shd w:val="clear" w:color="auto" w:fill="FFFFFF"/>
        </w:rPr>
        <w:t>濬紘</w:t>
      </w:r>
      <w:proofErr w:type="gramEnd"/>
      <w:r>
        <w:rPr>
          <w:rFonts w:eastAsia="標楷體"/>
          <w:szCs w:val="24"/>
          <w:shd w:val="clear" w:color="auto" w:fill="FFFFFF"/>
        </w:rPr>
        <w:t>m094020062</w:t>
      </w:r>
      <w:r w:rsidRPr="0082484A">
        <w:rPr>
          <w:rFonts w:eastAsia="標楷體"/>
          <w:szCs w:val="24"/>
          <w:shd w:val="clear" w:color="auto" w:fill="FFFFFF"/>
        </w:rPr>
        <w:t>@student.nsysu.edu.tw</w:t>
      </w:r>
    </w:p>
    <w:p w14:paraId="0ACB83D3" w14:textId="77777777" w:rsidR="00557308" w:rsidRDefault="00557308" w:rsidP="00557308">
      <w:pPr>
        <w:spacing w:line="280" w:lineRule="atLeast"/>
        <w:jc w:val="both"/>
        <w:rPr>
          <w:rFonts w:eastAsia="華康中楷體"/>
        </w:rPr>
      </w:pPr>
    </w:p>
    <w:p w14:paraId="28E41CC5" w14:textId="19952C27" w:rsidR="00AA64EA" w:rsidRDefault="00AA64EA" w:rsidP="00557308">
      <w:pPr>
        <w:spacing w:line="280" w:lineRule="atLeast"/>
        <w:jc w:val="both"/>
        <w:rPr>
          <w:rFonts w:eastAsia="華康中楷體"/>
        </w:rPr>
      </w:pPr>
      <w:r>
        <w:rPr>
          <w:rFonts w:eastAsia="華康中楷體" w:hint="eastAsia"/>
        </w:rPr>
        <w:t xml:space="preserve">TA office hours: </w:t>
      </w:r>
      <w:proofErr w:type="gramStart"/>
      <w:r w:rsidR="000C2DA4">
        <w:rPr>
          <w:rFonts w:eastAsia="華康中楷體" w:hint="eastAsia"/>
        </w:rPr>
        <w:t>T</w:t>
      </w:r>
      <w:r w:rsidR="00834001">
        <w:rPr>
          <w:rFonts w:eastAsia="華康中楷體" w:hint="eastAsia"/>
        </w:rPr>
        <w:t>BA</w:t>
      </w:r>
      <w:proofErr w:type="gramEnd"/>
    </w:p>
    <w:p w14:paraId="52308C4E" w14:textId="77777777" w:rsidR="00AA64EA" w:rsidRDefault="00AA64EA">
      <w:pPr>
        <w:spacing w:line="280" w:lineRule="atLeast"/>
        <w:jc w:val="both"/>
        <w:rPr>
          <w:rFonts w:eastAsia="華康中楷體"/>
        </w:rPr>
      </w:pPr>
    </w:p>
    <w:p w14:paraId="2B8364E7" w14:textId="77777777" w:rsidR="00A063D9" w:rsidRPr="00A063D9" w:rsidRDefault="00AA64EA">
      <w:pPr>
        <w:spacing w:line="280" w:lineRule="atLeast"/>
        <w:jc w:val="both"/>
        <w:rPr>
          <w:rFonts w:eastAsia="華康中楷體"/>
          <w:i/>
          <w:szCs w:val="24"/>
        </w:rPr>
      </w:pPr>
      <w:r>
        <w:rPr>
          <w:rFonts w:eastAsia="華康中楷體"/>
          <w:u w:val="single"/>
        </w:rPr>
        <w:t>Textbook</w:t>
      </w:r>
      <w:r>
        <w:rPr>
          <w:rFonts w:eastAsia="華康中楷體"/>
        </w:rPr>
        <w:t xml:space="preserve">: </w:t>
      </w:r>
      <w:r w:rsidR="00CE5BD0">
        <w:rPr>
          <w:rFonts w:eastAsia="華康中楷體" w:hint="eastAsia"/>
        </w:rPr>
        <w:t>S</w:t>
      </w:r>
      <w:r w:rsidR="00CE5BD0" w:rsidRPr="00A063D9">
        <w:rPr>
          <w:i/>
          <w:szCs w:val="24"/>
          <w:shd w:val="clear" w:color="auto" w:fill="FFFFFF"/>
        </w:rPr>
        <w:t>tatistics</w:t>
      </w:r>
      <w:r w:rsidR="00CE5BD0">
        <w:rPr>
          <w:rFonts w:hint="eastAsia"/>
          <w:i/>
          <w:szCs w:val="24"/>
          <w:shd w:val="clear" w:color="auto" w:fill="FFFFFF"/>
        </w:rPr>
        <w:t xml:space="preserve"> for Business and Economics</w:t>
      </w:r>
      <w:r w:rsidR="00CE5BD0" w:rsidRPr="00A063D9">
        <w:rPr>
          <w:szCs w:val="24"/>
          <w:shd w:val="clear" w:color="auto" w:fill="FFFFFF"/>
        </w:rPr>
        <w:t xml:space="preserve">, </w:t>
      </w:r>
      <w:r w:rsidR="00CE5BD0">
        <w:rPr>
          <w:rFonts w:hint="eastAsia"/>
          <w:szCs w:val="24"/>
          <w:shd w:val="clear" w:color="auto" w:fill="FFFFFF"/>
        </w:rPr>
        <w:t>13</w:t>
      </w:r>
      <w:r w:rsidR="00CE5BD0" w:rsidRPr="00A063D9">
        <w:rPr>
          <w:rFonts w:hint="eastAsia"/>
          <w:szCs w:val="24"/>
          <w:shd w:val="clear" w:color="auto" w:fill="FFFFFF"/>
          <w:vertAlign w:val="superscript"/>
        </w:rPr>
        <w:t>th</w:t>
      </w:r>
      <w:r w:rsidR="00CE5BD0">
        <w:rPr>
          <w:rFonts w:hint="eastAsia"/>
          <w:szCs w:val="24"/>
          <w:shd w:val="clear" w:color="auto" w:fill="FFFFFF"/>
        </w:rPr>
        <w:t xml:space="preserve"> ed., </w:t>
      </w:r>
      <w:proofErr w:type="spellStart"/>
      <w:r w:rsidR="00CE5BD0">
        <w:rPr>
          <w:rFonts w:hint="eastAsia"/>
          <w:color w:val="222222"/>
          <w:szCs w:val="24"/>
          <w:shd w:val="clear" w:color="auto" w:fill="FFFFFF"/>
        </w:rPr>
        <w:t>MaClave</w:t>
      </w:r>
      <w:proofErr w:type="spellEnd"/>
      <w:r w:rsidR="00CE5BD0">
        <w:rPr>
          <w:color w:val="222222"/>
          <w:szCs w:val="24"/>
          <w:shd w:val="clear" w:color="auto" w:fill="FFFFFF"/>
        </w:rPr>
        <w:t xml:space="preserve">, </w:t>
      </w:r>
      <w:r w:rsidR="00CE5BD0">
        <w:rPr>
          <w:rFonts w:hint="eastAsia"/>
          <w:color w:val="222222"/>
          <w:szCs w:val="24"/>
          <w:shd w:val="clear" w:color="auto" w:fill="FFFFFF"/>
        </w:rPr>
        <w:t xml:space="preserve">Benson, and </w:t>
      </w:r>
      <w:proofErr w:type="spellStart"/>
      <w:r w:rsidR="00CE5BD0">
        <w:rPr>
          <w:color w:val="222222"/>
          <w:szCs w:val="24"/>
          <w:shd w:val="clear" w:color="auto" w:fill="FFFFFF"/>
        </w:rPr>
        <w:t>S</w:t>
      </w:r>
      <w:r w:rsidR="00CE5BD0">
        <w:rPr>
          <w:rFonts w:hint="eastAsia"/>
          <w:color w:val="222222"/>
          <w:szCs w:val="24"/>
          <w:shd w:val="clear" w:color="auto" w:fill="FFFFFF"/>
        </w:rPr>
        <w:t>incich</w:t>
      </w:r>
      <w:proofErr w:type="spellEnd"/>
      <w:r w:rsidR="00CE5BD0">
        <w:rPr>
          <w:rFonts w:hint="eastAsia"/>
          <w:color w:val="222222"/>
          <w:szCs w:val="24"/>
          <w:shd w:val="clear" w:color="auto" w:fill="FFFFFF"/>
        </w:rPr>
        <w:t>, 2018.</w:t>
      </w:r>
    </w:p>
    <w:p w14:paraId="6AC2C037" w14:textId="77777777" w:rsidR="00A063D9" w:rsidRDefault="00A063D9">
      <w:pPr>
        <w:spacing w:line="280" w:lineRule="atLeast"/>
        <w:jc w:val="both"/>
        <w:rPr>
          <w:rFonts w:eastAsia="華康中楷體"/>
          <w:i/>
        </w:rPr>
      </w:pPr>
    </w:p>
    <w:p w14:paraId="72970F07" w14:textId="0C190438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Objective</w:t>
      </w:r>
      <w:r>
        <w:rPr>
          <w:rFonts w:eastAsia="華康中楷體"/>
        </w:rPr>
        <w:t xml:space="preserve">: </w:t>
      </w:r>
      <w:r w:rsidR="0055784B">
        <w:rPr>
          <w:rFonts w:eastAsia="華康中楷體"/>
        </w:rPr>
        <w:t xml:space="preserve">To </w:t>
      </w:r>
      <w:r w:rsidR="00566BA1">
        <w:rPr>
          <w:rFonts w:eastAsia="華康中楷體"/>
        </w:rPr>
        <w:t xml:space="preserve">supplement class materials of Statistics II with R software language for students to learn hands-on project practices with real sampled financial data. The project practices </w:t>
      </w:r>
      <w:r w:rsidR="0055784B">
        <w:rPr>
          <w:rFonts w:eastAsia="華康中楷體" w:hint="eastAsia"/>
        </w:rPr>
        <w:t xml:space="preserve">include </w:t>
      </w:r>
      <w:r w:rsidR="0055784B">
        <w:rPr>
          <w:rFonts w:eastAsia="華康中楷體"/>
        </w:rPr>
        <w:t xml:space="preserve">subjects of </w:t>
      </w:r>
      <w:r w:rsidR="0055784B" w:rsidRPr="001066E4">
        <w:rPr>
          <w:rFonts w:eastAsia="華康中楷體"/>
          <w:i/>
        </w:rPr>
        <w:t>statistical inference</w:t>
      </w:r>
      <w:r w:rsidR="0055784B">
        <w:rPr>
          <w:rFonts w:eastAsia="華康中楷體" w:hint="eastAsia"/>
        </w:rPr>
        <w:t>s</w:t>
      </w:r>
      <w:r w:rsidR="0055784B">
        <w:rPr>
          <w:rFonts w:eastAsia="華康中楷體"/>
        </w:rPr>
        <w:t xml:space="preserve"> that draw conclusions about population characteristics from samples</w:t>
      </w:r>
      <w:r w:rsidR="0055784B">
        <w:rPr>
          <w:rFonts w:eastAsia="華康中楷體" w:hint="eastAsia"/>
        </w:rPr>
        <w:t>,</w:t>
      </w:r>
      <w:r w:rsidR="0055784B">
        <w:rPr>
          <w:rFonts w:eastAsia="華康中楷體"/>
        </w:rPr>
        <w:t xml:space="preserve"> and </w:t>
      </w:r>
      <w:r w:rsidR="0055784B">
        <w:rPr>
          <w:rFonts w:eastAsia="華康中楷體" w:hint="eastAsia"/>
        </w:rPr>
        <w:t xml:space="preserve">of </w:t>
      </w:r>
      <w:r w:rsidR="0055784B" w:rsidRPr="001066E4">
        <w:rPr>
          <w:rFonts w:eastAsia="華康中楷體"/>
          <w:i/>
        </w:rPr>
        <w:t>statistic</w:t>
      </w:r>
      <w:r w:rsidR="0055784B" w:rsidRPr="001066E4">
        <w:rPr>
          <w:rFonts w:eastAsia="華康中楷體" w:hint="eastAsia"/>
          <w:i/>
        </w:rPr>
        <w:t>al</w:t>
      </w:r>
      <w:r w:rsidR="0055784B" w:rsidRPr="001066E4">
        <w:rPr>
          <w:rFonts w:eastAsia="華康中楷體"/>
          <w:i/>
        </w:rPr>
        <w:t xml:space="preserve"> applications</w:t>
      </w:r>
      <w:r w:rsidR="0055784B">
        <w:rPr>
          <w:rFonts w:eastAsia="華康中楷體"/>
        </w:rPr>
        <w:t xml:space="preserve"> such as </w:t>
      </w:r>
      <w:r w:rsidR="0055784B">
        <w:rPr>
          <w:rFonts w:eastAsia="華康中楷體" w:hint="eastAsia"/>
        </w:rPr>
        <w:t xml:space="preserve">ANOVA and </w:t>
      </w:r>
      <w:r w:rsidR="0055784B">
        <w:rPr>
          <w:rFonts w:eastAsia="華康中楷體"/>
        </w:rPr>
        <w:t>linear regression models.</w:t>
      </w:r>
    </w:p>
    <w:p w14:paraId="36C38141" w14:textId="77777777" w:rsidR="00557308" w:rsidRPr="0055784B" w:rsidRDefault="00557308">
      <w:pPr>
        <w:spacing w:line="280" w:lineRule="atLeast"/>
        <w:jc w:val="both"/>
        <w:rPr>
          <w:rFonts w:eastAsia="華康中楷體" w:hint="eastAsia"/>
        </w:rPr>
      </w:pPr>
    </w:p>
    <w:p w14:paraId="2828872A" w14:textId="77777777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Content</w:t>
      </w:r>
      <w:r>
        <w:rPr>
          <w:rFonts w:eastAsia="華康中楷體"/>
        </w:rPr>
        <w:t>:</w:t>
      </w:r>
    </w:p>
    <w:p w14:paraId="35D62768" w14:textId="77777777" w:rsidR="00EA3FA1" w:rsidRDefault="00EA3FA1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Estimation</w:t>
      </w:r>
    </w:p>
    <w:p w14:paraId="73B28FC1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Hypothesis Testing</w:t>
      </w:r>
    </w:p>
    <w:p w14:paraId="2441CA30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ANOVA</w:t>
      </w:r>
    </w:p>
    <w:p w14:paraId="0AF65CA5" w14:textId="77777777" w:rsidR="009C026C" w:rsidRDefault="009C026C" w:rsidP="009C026C">
      <w:pPr>
        <w:numPr>
          <w:ilvl w:val="0"/>
          <w:numId w:val="7"/>
        </w:numPr>
        <w:spacing w:line="280" w:lineRule="atLeast"/>
        <w:jc w:val="both"/>
        <w:rPr>
          <w:rFonts w:eastAsia="華康中楷體"/>
        </w:rPr>
      </w:pPr>
      <w:r>
        <w:rPr>
          <w:rFonts w:eastAsia="華康中楷體"/>
        </w:rPr>
        <w:t>χ</w:t>
      </w:r>
      <w:r>
        <w:rPr>
          <w:rFonts w:eastAsia="華康中楷體"/>
          <w:vertAlign w:val="superscript"/>
        </w:rPr>
        <w:t>2</w:t>
      </w:r>
      <w:r>
        <w:rPr>
          <w:rFonts w:eastAsia="華康中楷體"/>
        </w:rPr>
        <w:t xml:space="preserve"> Tests</w:t>
      </w:r>
    </w:p>
    <w:p w14:paraId="29E6F0E5" w14:textId="2E6E34D9" w:rsidR="00AA64EA" w:rsidRPr="00557308" w:rsidRDefault="00CE5BD0" w:rsidP="00557308">
      <w:pPr>
        <w:numPr>
          <w:ilvl w:val="0"/>
          <w:numId w:val="7"/>
        </w:numPr>
        <w:spacing w:line="280" w:lineRule="atLeast"/>
        <w:jc w:val="both"/>
        <w:rPr>
          <w:rFonts w:eastAsia="華康中楷體" w:hint="eastAsia"/>
        </w:rPr>
      </w:pPr>
      <w:r>
        <w:rPr>
          <w:rFonts w:eastAsia="華康中楷體"/>
        </w:rPr>
        <w:t>Simple Linear Regression</w:t>
      </w:r>
    </w:p>
    <w:p w14:paraId="627D0C2C" w14:textId="77777777" w:rsidR="00557308" w:rsidRDefault="00557308">
      <w:pPr>
        <w:spacing w:line="280" w:lineRule="atLeast"/>
        <w:jc w:val="both"/>
        <w:rPr>
          <w:rFonts w:eastAsia="華康中楷體"/>
          <w:u w:val="single"/>
        </w:rPr>
      </w:pPr>
    </w:p>
    <w:p w14:paraId="1BB448FA" w14:textId="05427B33" w:rsidR="00AA64EA" w:rsidRDefault="00AA64EA">
      <w:pPr>
        <w:spacing w:line="280" w:lineRule="atLeast"/>
        <w:jc w:val="both"/>
        <w:rPr>
          <w:rFonts w:eastAsia="華康中楷體"/>
        </w:rPr>
      </w:pPr>
      <w:r>
        <w:rPr>
          <w:rFonts w:eastAsia="華康中楷體"/>
          <w:u w:val="single"/>
        </w:rPr>
        <w:t>Course Schedule</w:t>
      </w:r>
      <w:r>
        <w:rPr>
          <w:rFonts w:eastAsia="華康中楷體"/>
        </w:rPr>
        <w:t>:</w:t>
      </w:r>
    </w:p>
    <w:p w14:paraId="6E6052BE" w14:textId="77777777" w:rsidR="00AA64EA" w:rsidRDefault="00AA64EA">
      <w:pPr>
        <w:spacing w:line="280" w:lineRule="atLeast"/>
        <w:jc w:val="both"/>
        <w:rPr>
          <w:rFonts w:eastAsia="華康中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7208"/>
      </w:tblGrid>
      <w:tr w:rsidR="008E2A91" w14:paraId="36C8184E" w14:textId="77777777" w:rsidTr="00640FE8">
        <w:tc>
          <w:tcPr>
            <w:tcW w:w="900" w:type="dxa"/>
          </w:tcPr>
          <w:p w14:paraId="00533E82" w14:textId="77777777" w:rsidR="008E2A91" w:rsidRDefault="008E2A91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Date</w:t>
            </w:r>
          </w:p>
        </w:tc>
        <w:tc>
          <w:tcPr>
            <w:tcW w:w="7208" w:type="dxa"/>
          </w:tcPr>
          <w:p w14:paraId="1491C1E5" w14:textId="77777777" w:rsidR="008E2A91" w:rsidRDefault="008E2A91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Content</w:t>
            </w:r>
          </w:p>
        </w:tc>
      </w:tr>
      <w:tr w:rsidR="00AF1627" w14:paraId="034FDB1A" w14:textId="77777777" w:rsidTr="00640FE8">
        <w:tc>
          <w:tcPr>
            <w:tcW w:w="900" w:type="dxa"/>
          </w:tcPr>
          <w:p w14:paraId="35592D54" w14:textId="77777777" w:rsidR="00AF1627" w:rsidRDefault="00B92369" w:rsidP="005B2E9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2</w:t>
            </w:r>
            <w:r w:rsidR="00AF1627">
              <w:rPr>
                <w:rFonts w:eastAsia="華康中楷體" w:hint="eastAsia"/>
              </w:rPr>
              <w:t>/</w:t>
            </w:r>
            <w:r>
              <w:rPr>
                <w:rFonts w:eastAsia="華康中楷體" w:hint="eastAsia"/>
              </w:rPr>
              <w:t>2</w:t>
            </w:r>
            <w:r w:rsidR="00DE371A">
              <w:rPr>
                <w:rFonts w:eastAsia="華康中楷體"/>
              </w:rPr>
              <w:t>3</w:t>
            </w:r>
          </w:p>
        </w:tc>
        <w:tc>
          <w:tcPr>
            <w:tcW w:w="7208" w:type="dxa"/>
          </w:tcPr>
          <w:p w14:paraId="392CB606" w14:textId="77777777" w:rsidR="00162827" w:rsidRPr="00640FE8" w:rsidRDefault="008C197D" w:rsidP="00640FE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Introduction</w:t>
            </w:r>
            <w:r w:rsidR="00DB5DB9">
              <w:rPr>
                <w:rFonts w:eastAsia="華康中楷體"/>
              </w:rPr>
              <w:t xml:space="preserve"> of R software on statistics applications</w:t>
            </w:r>
          </w:p>
        </w:tc>
      </w:tr>
      <w:tr w:rsidR="00F34A94" w14:paraId="05AF58CC" w14:textId="77777777" w:rsidTr="00640FE8">
        <w:tc>
          <w:tcPr>
            <w:tcW w:w="900" w:type="dxa"/>
          </w:tcPr>
          <w:p w14:paraId="29951C89" w14:textId="77777777" w:rsidR="00F34A94" w:rsidRDefault="00F34A94" w:rsidP="00F34A94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</w:t>
            </w:r>
            <w:r w:rsidR="00DE371A">
              <w:rPr>
                <w:rFonts w:eastAsia="華康中楷體"/>
              </w:rPr>
              <w:t>2</w:t>
            </w:r>
          </w:p>
        </w:tc>
        <w:tc>
          <w:tcPr>
            <w:tcW w:w="7208" w:type="dxa"/>
          </w:tcPr>
          <w:p w14:paraId="58746E11" w14:textId="77777777" w:rsidR="00F34A94" w:rsidRDefault="00AA7F95" w:rsidP="00F34A94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Introduction of R software on statistics applications</w:t>
            </w:r>
          </w:p>
        </w:tc>
      </w:tr>
      <w:tr w:rsidR="002A1E85" w14:paraId="6BF7AEF5" w14:textId="77777777" w:rsidTr="00640FE8">
        <w:tc>
          <w:tcPr>
            <w:tcW w:w="900" w:type="dxa"/>
          </w:tcPr>
          <w:p w14:paraId="32EE3CB0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3/9</w:t>
            </w:r>
          </w:p>
        </w:tc>
        <w:tc>
          <w:tcPr>
            <w:tcW w:w="7208" w:type="dxa"/>
          </w:tcPr>
          <w:p w14:paraId="789AF6B6" w14:textId="77777777" w:rsidR="002A1E85" w:rsidRDefault="002A1E85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 xml:space="preserve">Chapter </w:t>
            </w:r>
            <w:r>
              <w:rPr>
                <w:rFonts w:eastAsia="華康中楷體" w:hint="eastAsia"/>
              </w:rPr>
              <w:t xml:space="preserve">6 </w:t>
            </w:r>
            <w:r>
              <w:rPr>
                <w:rFonts w:eastAsia="華康中楷體"/>
              </w:rPr>
              <w:t>with R</w:t>
            </w:r>
          </w:p>
        </w:tc>
      </w:tr>
      <w:tr w:rsidR="002A1E85" w14:paraId="749747C1" w14:textId="77777777" w:rsidTr="00640FE8">
        <w:tc>
          <w:tcPr>
            <w:tcW w:w="900" w:type="dxa"/>
          </w:tcPr>
          <w:p w14:paraId="17FFDD2D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/16</w:t>
            </w:r>
          </w:p>
        </w:tc>
        <w:tc>
          <w:tcPr>
            <w:tcW w:w="7208" w:type="dxa"/>
          </w:tcPr>
          <w:p w14:paraId="4DD4B7AD" w14:textId="77777777" w:rsidR="002A1E85" w:rsidRPr="00640FE8" w:rsidRDefault="002A1E85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</w:t>
            </w:r>
          </w:p>
        </w:tc>
      </w:tr>
      <w:tr w:rsidR="002A1E85" w14:paraId="37AB4455" w14:textId="77777777" w:rsidTr="00640FE8">
        <w:tc>
          <w:tcPr>
            <w:tcW w:w="900" w:type="dxa"/>
          </w:tcPr>
          <w:p w14:paraId="6AA8A422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/23</w:t>
            </w:r>
          </w:p>
        </w:tc>
        <w:tc>
          <w:tcPr>
            <w:tcW w:w="7208" w:type="dxa"/>
          </w:tcPr>
          <w:p w14:paraId="62AD9147" w14:textId="77777777" w:rsidR="002A1E85" w:rsidRDefault="002A1E85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Chapter 7 with R</w:t>
            </w:r>
          </w:p>
        </w:tc>
      </w:tr>
      <w:tr w:rsidR="002A1E85" w14:paraId="4C991650" w14:textId="77777777" w:rsidTr="00640FE8">
        <w:tc>
          <w:tcPr>
            <w:tcW w:w="900" w:type="dxa"/>
          </w:tcPr>
          <w:p w14:paraId="40694E2A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3</w:t>
            </w:r>
            <w:r>
              <w:rPr>
                <w:rFonts w:eastAsia="華康中楷體"/>
              </w:rPr>
              <w:t>/30</w:t>
            </w:r>
          </w:p>
        </w:tc>
        <w:tc>
          <w:tcPr>
            <w:tcW w:w="7208" w:type="dxa"/>
          </w:tcPr>
          <w:p w14:paraId="22E88092" w14:textId="77777777" w:rsidR="002A1E85" w:rsidRDefault="002A1E85" w:rsidP="002A1E85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II</w:t>
            </w:r>
          </w:p>
        </w:tc>
      </w:tr>
      <w:tr w:rsidR="002A1E85" w14:paraId="5525470B" w14:textId="77777777" w:rsidTr="00640FE8">
        <w:tc>
          <w:tcPr>
            <w:tcW w:w="900" w:type="dxa"/>
          </w:tcPr>
          <w:p w14:paraId="27F9DA86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4/6</w:t>
            </w:r>
          </w:p>
        </w:tc>
        <w:tc>
          <w:tcPr>
            <w:tcW w:w="7208" w:type="dxa"/>
          </w:tcPr>
          <w:p w14:paraId="374109E4" w14:textId="77777777" w:rsidR="002A1E85" w:rsidRPr="00B90EA7" w:rsidRDefault="002A1E85" w:rsidP="002A1E85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>
              <w:rPr>
                <w:rFonts w:eastAsia="華康中楷體"/>
              </w:rPr>
              <w:t>Chapter 8 with R</w:t>
            </w:r>
          </w:p>
        </w:tc>
      </w:tr>
      <w:tr w:rsidR="002A1E85" w14:paraId="69F74CD7" w14:textId="77777777" w:rsidTr="00640FE8">
        <w:tc>
          <w:tcPr>
            <w:tcW w:w="900" w:type="dxa"/>
          </w:tcPr>
          <w:p w14:paraId="12235B53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/13</w:t>
            </w:r>
          </w:p>
        </w:tc>
        <w:tc>
          <w:tcPr>
            <w:tcW w:w="7208" w:type="dxa"/>
          </w:tcPr>
          <w:p w14:paraId="717328F6" w14:textId="77777777" w:rsidR="002A1E85" w:rsidRPr="00314442" w:rsidRDefault="00314442" w:rsidP="002A1E85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 w:rsidRPr="00314442">
              <w:rPr>
                <w:rFonts w:eastAsia="華康中楷體" w:hint="eastAsia"/>
                <w:b/>
              </w:rPr>
              <w:t>Q</w:t>
            </w:r>
            <w:r w:rsidRPr="00314442">
              <w:rPr>
                <w:rFonts w:eastAsia="華康中楷體"/>
                <w:b/>
              </w:rPr>
              <w:t>&amp;A I</w:t>
            </w:r>
          </w:p>
        </w:tc>
      </w:tr>
      <w:tr w:rsidR="002A1E85" w14:paraId="6C994E6D" w14:textId="77777777" w:rsidTr="00640FE8">
        <w:tc>
          <w:tcPr>
            <w:tcW w:w="900" w:type="dxa"/>
          </w:tcPr>
          <w:p w14:paraId="4F4BCE76" w14:textId="77777777" w:rsidR="002A1E85" w:rsidRDefault="002A1E85" w:rsidP="002A1E85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/20</w:t>
            </w:r>
          </w:p>
        </w:tc>
        <w:tc>
          <w:tcPr>
            <w:tcW w:w="7208" w:type="dxa"/>
          </w:tcPr>
          <w:p w14:paraId="2A3C7676" w14:textId="77777777" w:rsidR="002A1E85" w:rsidRPr="00F34A94" w:rsidRDefault="00314442" w:rsidP="002A1E85">
            <w:pPr>
              <w:spacing w:line="280" w:lineRule="atLeast"/>
              <w:jc w:val="both"/>
              <w:rPr>
                <w:rFonts w:eastAsia="華康中楷體"/>
                <w:b/>
                <w:bCs/>
              </w:rPr>
            </w:pPr>
            <w:r>
              <w:rPr>
                <w:rFonts w:eastAsia="華康中楷體"/>
              </w:rPr>
              <w:t>Project Practice III</w:t>
            </w:r>
          </w:p>
        </w:tc>
      </w:tr>
      <w:tr w:rsidR="00C96EDF" w14:paraId="4408E32E" w14:textId="77777777" w:rsidTr="00640FE8">
        <w:tc>
          <w:tcPr>
            <w:tcW w:w="900" w:type="dxa"/>
          </w:tcPr>
          <w:p w14:paraId="5062A954" w14:textId="77777777" w:rsidR="00C96EDF" w:rsidRDefault="00C96EDF" w:rsidP="00C96EDF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4</w:t>
            </w:r>
            <w:r>
              <w:rPr>
                <w:rFonts w:eastAsia="華康中楷體"/>
              </w:rPr>
              <w:t>/27</w:t>
            </w:r>
          </w:p>
        </w:tc>
        <w:tc>
          <w:tcPr>
            <w:tcW w:w="7208" w:type="dxa"/>
          </w:tcPr>
          <w:p w14:paraId="7406CD8F" w14:textId="77777777" w:rsidR="00C96EDF" w:rsidRDefault="00D70C1A" w:rsidP="00C96EDF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R</w:t>
            </w:r>
            <w:r>
              <w:rPr>
                <w:rFonts w:eastAsia="華康中楷體"/>
              </w:rPr>
              <w:t xml:space="preserve"> software applications</w:t>
            </w:r>
          </w:p>
        </w:tc>
      </w:tr>
      <w:tr w:rsidR="001E1682" w14:paraId="25D57066" w14:textId="77777777" w:rsidTr="00640FE8">
        <w:tc>
          <w:tcPr>
            <w:tcW w:w="900" w:type="dxa"/>
          </w:tcPr>
          <w:p w14:paraId="24003BD9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5/4</w:t>
            </w:r>
          </w:p>
        </w:tc>
        <w:tc>
          <w:tcPr>
            <w:tcW w:w="7208" w:type="dxa"/>
          </w:tcPr>
          <w:p w14:paraId="3804A908" w14:textId="77777777" w:rsidR="001E1682" w:rsidRDefault="001E1682" w:rsidP="001E1682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Chapter 9 with R</w:t>
            </w:r>
          </w:p>
        </w:tc>
      </w:tr>
      <w:tr w:rsidR="001E1682" w14:paraId="4D4508AE" w14:textId="77777777" w:rsidTr="00640FE8">
        <w:tc>
          <w:tcPr>
            <w:tcW w:w="900" w:type="dxa"/>
          </w:tcPr>
          <w:p w14:paraId="0845C064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/11</w:t>
            </w:r>
          </w:p>
        </w:tc>
        <w:tc>
          <w:tcPr>
            <w:tcW w:w="7208" w:type="dxa"/>
          </w:tcPr>
          <w:p w14:paraId="76F26CCE" w14:textId="77777777" w:rsidR="001E1682" w:rsidRDefault="001E1682" w:rsidP="001E1682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IV</w:t>
            </w:r>
          </w:p>
        </w:tc>
      </w:tr>
      <w:tr w:rsidR="001E1682" w14:paraId="4B68A50C" w14:textId="77777777" w:rsidTr="00640FE8">
        <w:tc>
          <w:tcPr>
            <w:tcW w:w="900" w:type="dxa"/>
          </w:tcPr>
          <w:p w14:paraId="6C6AE023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/18</w:t>
            </w:r>
          </w:p>
        </w:tc>
        <w:tc>
          <w:tcPr>
            <w:tcW w:w="7208" w:type="dxa"/>
          </w:tcPr>
          <w:p w14:paraId="5B259241" w14:textId="77777777" w:rsidR="001E1682" w:rsidRDefault="001E1682" w:rsidP="001E1682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Chapter 1</w:t>
            </w:r>
            <w:r>
              <w:rPr>
                <w:rFonts w:eastAsia="華康中楷體"/>
              </w:rPr>
              <w:t>0</w:t>
            </w:r>
            <w:r>
              <w:rPr>
                <w:rFonts w:eastAsia="華康中楷體" w:hint="eastAsia"/>
              </w:rPr>
              <w:t xml:space="preserve"> </w:t>
            </w:r>
            <w:r>
              <w:rPr>
                <w:rFonts w:eastAsia="華康中楷體"/>
              </w:rPr>
              <w:t>with R</w:t>
            </w:r>
          </w:p>
        </w:tc>
      </w:tr>
      <w:tr w:rsidR="001E1682" w14:paraId="2E460C9A" w14:textId="77777777" w:rsidTr="00640FE8">
        <w:tc>
          <w:tcPr>
            <w:tcW w:w="900" w:type="dxa"/>
          </w:tcPr>
          <w:p w14:paraId="0890AA9C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5</w:t>
            </w:r>
            <w:r>
              <w:rPr>
                <w:rFonts w:eastAsia="華康中楷體"/>
              </w:rPr>
              <w:t>/25</w:t>
            </w:r>
          </w:p>
        </w:tc>
        <w:tc>
          <w:tcPr>
            <w:tcW w:w="7208" w:type="dxa"/>
          </w:tcPr>
          <w:p w14:paraId="30EDCFB4" w14:textId="48B2038D" w:rsidR="001E1682" w:rsidRDefault="001E1682" w:rsidP="001E1682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Project Practice V</w:t>
            </w:r>
            <w:r w:rsidR="00557308">
              <w:rPr>
                <w:rFonts w:eastAsia="華康中楷體"/>
              </w:rPr>
              <w:t xml:space="preserve"> </w:t>
            </w:r>
            <w:r w:rsidR="00557308" w:rsidRPr="00557308">
              <w:rPr>
                <w:rFonts w:ascii="標楷體" w:eastAsia="標楷體" w:hAnsi="標楷體"/>
                <w:b/>
                <w:bCs/>
              </w:rPr>
              <w:t>(</w:t>
            </w:r>
            <w:r w:rsidR="00557308" w:rsidRPr="00557308">
              <w:rPr>
                <w:rFonts w:eastAsia="華康中楷體" w:hint="eastAsia"/>
                <w:b/>
                <w:bCs/>
              </w:rPr>
              <w:t>Q</w:t>
            </w:r>
            <w:r w:rsidR="00557308" w:rsidRPr="00557308">
              <w:rPr>
                <w:rFonts w:eastAsia="華康中楷體"/>
                <w:b/>
                <w:bCs/>
              </w:rPr>
              <w:t>&amp;A I</w:t>
            </w:r>
            <w:r w:rsidR="00557308" w:rsidRPr="00557308">
              <w:rPr>
                <w:rFonts w:eastAsia="華康中楷體"/>
                <w:b/>
                <w:bCs/>
              </w:rPr>
              <w:t xml:space="preserve"> </w:t>
            </w:r>
            <w:r w:rsidR="00557308" w:rsidRPr="00557308">
              <w:rPr>
                <w:rFonts w:eastAsia="華康中楷體"/>
                <w:b/>
                <w:bCs/>
              </w:rPr>
              <w:t>I</w:t>
            </w:r>
            <w:r w:rsidR="00557308" w:rsidRPr="00557308">
              <w:rPr>
                <w:rFonts w:ascii="標楷體" w:eastAsia="標楷體" w:hAnsi="標楷體" w:hint="eastAsia"/>
                <w:b/>
                <w:bCs/>
              </w:rPr>
              <w:t>)</w:t>
            </w:r>
          </w:p>
        </w:tc>
      </w:tr>
      <w:tr w:rsidR="001E1682" w14:paraId="716113FC" w14:textId="77777777" w:rsidTr="00640FE8">
        <w:tc>
          <w:tcPr>
            <w:tcW w:w="900" w:type="dxa"/>
          </w:tcPr>
          <w:p w14:paraId="505E2C1D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t>6</w:t>
            </w:r>
            <w:r>
              <w:rPr>
                <w:rFonts w:eastAsia="華康中楷體" w:hint="eastAsia"/>
              </w:rPr>
              <w:t>/</w:t>
            </w:r>
            <w:r>
              <w:rPr>
                <w:rFonts w:eastAsia="華康中楷體"/>
              </w:rPr>
              <w:t>1</w:t>
            </w:r>
          </w:p>
        </w:tc>
        <w:tc>
          <w:tcPr>
            <w:tcW w:w="7208" w:type="dxa"/>
          </w:tcPr>
          <w:p w14:paraId="47CF28E7" w14:textId="3505B3C2" w:rsidR="001E1682" w:rsidRDefault="001E1682" w:rsidP="001E1682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/>
              </w:rPr>
              <w:t>Chapter</w:t>
            </w:r>
            <w:r>
              <w:rPr>
                <w:rFonts w:eastAsia="華康中楷體" w:hint="eastAsia"/>
              </w:rPr>
              <w:t xml:space="preserve"> 1</w:t>
            </w:r>
            <w:r>
              <w:rPr>
                <w:rFonts w:eastAsia="華康中楷體"/>
              </w:rPr>
              <w:t>1</w:t>
            </w:r>
            <w:r>
              <w:rPr>
                <w:rFonts w:eastAsia="華康中楷體" w:hint="eastAsia"/>
              </w:rPr>
              <w:t xml:space="preserve"> </w:t>
            </w:r>
            <w:r>
              <w:rPr>
                <w:rFonts w:eastAsia="華康中楷體"/>
              </w:rPr>
              <w:t>with R</w:t>
            </w:r>
            <w:r w:rsidR="00557308">
              <w:rPr>
                <w:rFonts w:eastAsia="華康中楷體"/>
              </w:rPr>
              <w:t xml:space="preserve"> </w:t>
            </w:r>
          </w:p>
        </w:tc>
      </w:tr>
      <w:tr w:rsidR="001E1682" w:rsidRPr="00AF1627" w14:paraId="34446123" w14:textId="77777777" w:rsidTr="00640FE8">
        <w:tc>
          <w:tcPr>
            <w:tcW w:w="900" w:type="dxa"/>
          </w:tcPr>
          <w:p w14:paraId="3448A43B" w14:textId="77777777" w:rsidR="001E1682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/>
              </w:rPr>
              <w:lastRenderedPageBreak/>
              <w:t>6</w:t>
            </w:r>
            <w:r>
              <w:rPr>
                <w:rFonts w:eastAsia="華康中楷體" w:hint="eastAsia"/>
              </w:rPr>
              <w:t>/</w:t>
            </w:r>
            <w:r>
              <w:rPr>
                <w:rFonts w:eastAsia="華康中楷體"/>
              </w:rPr>
              <w:t>8</w:t>
            </w:r>
          </w:p>
        </w:tc>
        <w:tc>
          <w:tcPr>
            <w:tcW w:w="7208" w:type="dxa"/>
          </w:tcPr>
          <w:p w14:paraId="61D144AC" w14:textId="3D3A9627" w:rsidR="001E1682" w:rsidRPr="00314442" w:rsidRDefault="00557308" w:rsidP="001E1682">
            <w:pPr>
              <w:spacing w:line="280" w:lineRule="atLeast"/>
              <w:jc w:val="both"/>
              <w:rPr>
                <w:rFonts w:eastAsia="華康中楷體"/>
                <w:b/>
                <w:bCs/>
              </w:rPr>
            </w:pPr>
            <w:r>
              <w:rPr>
                <w:rFonts w:eastAsia="華康中楷體"/>
              </w:rPr>
              <w:t>Project Practice VI</w:t>
            </w:r>
          </w:p>
        </w:tc>
      </w:tr>
      <w:tr w:rsidR="001E1682" w:rsidRPr="00AF1627" w14:paraId="55C64BE5" w14:textId="77777777" w:rsidTr="00640FE8">
        <w:tc>
          <w:tcPr>
            <w:tcW w:w="900" w:type="dxa"/>
          </w:tcPr>
          <w:p w14:paraId="3E4F4FB6" w14:textId="77777777" w:rsidR="001E1682" w:rsidRPr="00AF1627" w:rsidRDefault="001E1682" w:rsidP="001E1682">
            <w:pPr>
              <w:spacing w:line="280" w:lineRule="atLeast"/>
              <w:jc w:val="center"/>
              <w:rPr>
                <w:rFonts w:eastAsia="華康中楷體"/>
              </w:rPr>
            </w:pPr>
            <w:r w:rsidRPr="00AF1627">
              <w:rPr>
                <w:rFonts w:eastAsia="華康中楷體" w:hint="eastAsia"/>
              </w:rPr>
              <w:t>6</w:t>
            </w:r>
            <w:r w:rsidRPr="00AF1627">
              <w:rPr>
                <w:rFonts w:eastAsia="華康中楷體"/>
              </w:rPr>
              <w:t>/</w:t>
            </w:r>
            <w:r>
              <w:rPr>
                <w:rFonts w:eastAsia="華康中楷體"/>
              </w:rPr>
              <w:t>15</w:t>
            </w:r>
          </w:p>
        </w:tc>
        <w:tc>
          <w:tcPr>
            <w:tcW w:w="7208" w:type="dxa"/>
          </w:tcPr>
          <w:p w14:paraId="03B1C459" w14:textId="7256D60A" w:rsidR="001E1682" w:rsidRPr="00A42712" w:rsidRDefault="00557308" w:rsidP="001E1682">
            <w:pPr>
              <w:spacing w:line="280" w:lineRule="atLeast"/>
              <w:jc w:val="both"/>
              <w:rPr>
                <w:rFonts w:eastAsia="華康中楷體"/>
                <w:b/>
              </w:rPr>
            </w:pPr>
            <w:r>
              <w:rPr>
                <w:rFonts w:eastAsia="華康中楷體" w:hint="eastAsia"/>
                <w:b/>
              </w:rPr>
              <w:t>Q</w:t>
            </w:r>
            <w:r>
              <w:rPr>
                <w:rFonts w:eastAsia="華康中楷體"/>
                <w:b/>
              </w:rPr>
              <w:t>A for Term Project</w:t>
            </w:r>
          </w:p>
        </w:tc>
      </w:tr>
      <w:tr w:rsidR="00557308" w:rsidRPr="00AF1627" w14:paraId="74FE0EC3" w14:textId="77777777" w:rsidTr="00640FE8">
        <w:tc>
          <w:tcPr>
            <w:tcW w:w="900" w:type="dxa"/>
          </w:tcPr>
          <w:p w14:paraId="335A678F" w14:textId="77777777" w:rsidR="00557308" w:rsidRPr="00AF1627" w:rsidRDefault="00557308" w:rsidP="00557308">
            <w:pPr>
              <w:spacing w:line="280" w:lineRule="atLeast"/>
              <w:jc w:val="center"/>
              <w:rPr>
                <w:rFonts w:eastAsia="華康中楷體"/>
              </w:rPr>
            </w:pPr>
            <w:r>
              <w:rPr>
                <w:rFonts w:eastAsia="華康中楷體" w:hint="eastAsia"/>
              </w:rPr>
              <w:t>6/</w:t>
            </w:r>
            <w:r>
              <w:rPr>
                <w:rFonts w:eastAsia="華康中楷體"/>
              </w:rPr>
              <w:t>22</w:t>
            </w:r>
          </w:p>
        </w:tc>
        <w:tc>
          <w:tcPr>
            <w:tcW w:w="7208" w:type="dxa"/>
          </w:tcPr>
          <w:p w14:paraId="2E43AAD9" w14:textId="422D0FA8" w:rsidR="00557308" w:rsidRPr="00AF1627" w:rsidRDefault="00557308" w:rsidP="00557308">
            <w:pPr>
              <w:spacing w:line="280" w:lineRule="atLeast"/>
              <w:jc w:val="both"/>
              <w:rPr>
                <w:rFonts w:eastAsia="華康中楷體"/>
              </w:rPr>
            </w:pPr>
            <w:r>
              <w:rPr>
                <w:rFonts w:eastAsia="華康中楷體" w:hint="eastAsia"/>
                <w:b/>
              </w:rPr>
              <w:t>Q</w:t>
            </w:r>
            <w:r>
              <w:rPr>
                <w:rFonts w:eastAsia="華康中楷體"/>
                <w:b/>
              </w:rPr>
              <w:t>A for Term Project</w:t>
            </w:r>
          </w:p>
        </w:tc>
      </w:tr>
    </w:tbl>
    <w:p w14:paraId="51893710" w14:textId="77777777" w:rsidR="00CC6B84" w:rsidRDefault="00CC6B84">
      <w:pPr>
        <w:spacing w:line="280" w:lineRule="atLeast"/>
        <w:jc w:val="both"/>
        <w:rPr>
          <w:u w:val="single"/>
        </w:rPr>
      </w:pPr>
    </w:p>
    <w:p w14:paraId="18125421" w14:textId="77777777" w:rsidR="005C1204" w:rsidRDefault="00AA64EA" w:rsidP="00DE371A">
      <w:pPr>
        <w:spacing w:line="280" w:lineRule="atLeast"/>
        <w:jc w:val="both"/>
      </w:pPr>
      <w:r>
        <w:rPr>
          <w:u w:val="single"/>
        </w:rPr>
        <w:t>Grading</w:t>
      </w:r>
      <w:r>
        <w:t xml:space="preserve">: </w:t>
      </w:r>
      <w:r>
        <w:tab/>
      </w:r>
    </w:p>
    <w:p w14:paraId="12323E5F" w14:textId="77777777" w:rsidR="00166FF1" w:rsidRDefault="00FB4429" w:rsidP="00DE371A">
      <w:pPr>
        <w:tabs>
          <w:tab w:val="left" w:pos="2580"/>
        </w:tabs>
        <w:spacing w:line="280" w:lineRule="atLeast"/>
        <w:jc w:val="both"/>
      </w:pPr>
      <w:r>
        <w:tab/>
      </w:r>
      <w:r>
        <w:rPr>
          <w:rFonts w:hint="eastAsia"/>
        </w:rPr>
        <w:t xml:space="preserve"> </w:t>
      </w:r>
      <w:r w:rsidR="00166FF1">
        <w:rPr>
          <w:rFonts w:hint="eastAsia"/>
        </w:rPr>
        <w:t>Project</w:t>
      </w:r>
      <w:r w:rsidR="00DE371A">
        <w:t xml:space="preserve"> Practices</w:t>
      </w:r>
      <w:r w:rsidR="00DE371A">
        <w:tab/>
      </w:r>
      <w:r w:rsidR="00DE371A">
        <w:tab/>
      </w:r>
      <w:r w:rsidR="00DE371A">
        <w:tab/>
      </w:r>
      <w:r w:rsidR="006947A6">
        <w:t>7</w:t>
      </w:r>
      <w:r w:rsidR="00CC6B84">
        <w:t>0</w:t>
      </w:r>
      <w:r w:rsidR="00166FF1">
        <w:rPr>
          <w:rFonts w:hint="eastAsia"/>
        </w:rPr>
        <w:t>%</w:t>
      </w:r>
    </w:p>
    <w:p w14:paraId="2C8F87D2" w14:textId="77777777" w:rsidR="009C48F7" w:rsidRDefault="00166FF1" w:rsidP="00DE371A">
      <w:pPr>
        <w:tabs>
          <w:tab w:val="left" w:pos="2700"/>
          <w:tab w:val="left" w:pos="2840"/>
        </w:tabs>
        <w:spacing w:line="280" w:lineRule="atLeast"/>
        <w:jc w:val="both"/>
      </w:pPr>
      <w:r>
        <w:rPr>
          <w:rFonts w:hint="eastAsia"/>
        </w:rPr>
        <w:tab/>
      </w:r>
      <w:r w:rsidR="006A519A">
        <w:t>Labs</w:t>
      </w:r>
      <w:r w:rsidR="006A519A">
        <w:tab/>
      </w:r>
      <w:r w:rsidR="006947A6">
        <w:tab/>
      </w:r>
      <w:r w:rsidR="006947A6">
        <w:tab/>
      </w:r>
      <w:r w:rsidR="009C48F7">
        <w:tab/>
      </w:r>
      <w:r w:rsidR="00DE371A">
        <w:tab/>
      </w:r>
      <w:r w:rsidR="006947A6">
        <w:t>3</w:t>
      </w:r>
      <w:r w:rsidR="009C48F7">
        <w:t>0%</w:t>
      </w:r>
    </w:p>
    <w:p w14:paraId="195A5DCE" w14:textId="77777777" w:rsidR="00AA64EA" w:rsidRDefault="00AA64EA">
      <w:pPr>
        <w:spacing w:line="280" w:lineRule="atLeast"/>
        <w:jc w:val="both"/>
      </w:pPr>
    </w:p>
    <w:p w14:paraId="3ACD6B7F" w14:textId="77777777" w:rsidR="006A519A" w:rsidRDefault="006A519A" w:rsidP="006A519A">
      <w:pPr>
        <w:spacing w:line="280" w:lineRule="atLeast"/>
        <w:jc w:val="both"/>
        <w:rPr>
          <w:u w:val="single"/>
        </w:rPr>
      </w:pPr>
      <w:r>
        <w:rPr>
          <w:rFonts w:hint="eastAsia"/>
          <w:u w:val="single"/>
        </w:rPr>
        <w:t>Lab</w:t>
      </w:r>
      <w:r>
        <w:rPr>
          <w:u w:val="single"/>
        </w:rPr>
        <w:t xml:space="preserve"> Policies:</w:t>
      </w:r>
    </w:p>
    <w:p w14:paraId="75A1C1CC" w14:textId="77777777" w:rsidR="006A519A" w:rsidRDefault="006A519A" w:rsidP="006A519A">
      <w:pPr>
        <w:numPr>
          <w:ilvl w:val="0"/>
          <w:numId w:val="8"/>
        </w:numPr>
        <w:spacing w:line="280" w:lineRule="atLeast"/>
        <w:jc w:val="both"/>
      </w:pPr>
      <w:r>
        <w:rPr>
          <w:rFonts w:hint="eastAsia"/>
        </w:rPr>
        <w:t>L</w:t>
      </w:r>
      <w:r>
        <w:t>abs o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practicing</w:t>
      </w:r>
      <w:r>
        <w:t xml:space="preserve"> </w:t>
      </w:r>
      <w:r>
        <w:rPr>
          <w:rFonts w:hint="eastAsia"/>
        </w:rPr>
        <w:t xml:space="preserve">statistic applications with R software </w:t>
      </w:r>
      <w:r>
        <w:t>are offered (see course schedule</w:t>
      </w:r>
      <w:r>
        <w:rPr>
          <w:rFonts w:hint="eastAsia"/>
        </w:rPr>
        <w:t xml:space="preserve"> above</w:t>
      </w:r>
      <w:r>
        <w:t xml:space="preserve">). </w:t>
      </w:r>
      <w:r>
        <w:rPr>
          <w:rFonts w:hint="eastAsia"/>
        </w:rPr>
        <w:t>Students will receive hands-on tests in the last hour of the lab practice.</w:t>
      </w:r>
    </w:p>
    <w:p w14:paraId="5994A711" w14:textId="77777777" w:rsidR="006A519A" w:rsidRDefault="006A519A" w:rsidP="006A519A">
      <w:pPr>
        <w:numPr>
          <w:ilvl w:val="0"/>
          <w:numId w:val="8"/>
        </w:numPr>
        <w:spacing w:line="280" w:lineRule="atLeast"/>
        <w:jc w:val="both"/>
      </w:pPr>
      <w:r>
        <w:t xml:space="preserve">Open books and open notes for all </w:t>
      </w:r>
      <w:r>
        <w:rPr>
          <w:rFonts w:hint="eastAsia"/>
        </w:rPr>
        <w:t>test</w:t>
      </w:r>
      <w:r>
        <w:t xml:space="preserve">s. Full point for each </w:t>
      </w:r>
      <w:r w:rsidR="008F68E5">
        <w:t>test</w:t>
      </w:r>
      <w:r>
        <w:t xml:space="preserve"> is 10</w:t>
      </w:r>
      <w:r>
        <w:rPr>
          <w:rFonts w:hint="eastAsia"/>
        </w:rPr>
        <w:t>0</w:t>
      </w:r>
      <w:r>
        <w:t>.</w:t>
      </w:r>
    </w:p>
    <w:p w14:paraId="36DA3009" w14:textId="77777777" w:rsidR="006A519A" w:rsidRPr="008F68E5" w:rsidRDefault="006A519A" w:rsidP="0059081B">
      <w:pPr>
        <w:spacing w:line="280" w:lineRule="atLeast"/>
        <w:jc w:val="both"/>
        <w:rPr>
          <w:u w:val="single"/>
        </w:rPr>
      </w:pPr>
    </w:p>
    <w:p w14:paraId="6B71A295" w14:textId="77777777" w:rsidR="0059081B" w:rsidRDefault="0059081B" w:rsidP="0059081B">
      <w:pPr>
        <w:spacing w:line="280" w:lineRule="atLeast"/>
        <w:jc w:val="both"/>
        <w:rPr>
          <w:u w:val="single"/>
        </w:rPr>
      </w:pPr>
      <w:r>
        <w:rPr>
          <w:u w:val="single"/>
        </w:rPr>
        <w:t>Team Practice</w:t>
      </w:r>
      <w:r>
        <w:rPr>
          <w:rFonts w:hint="eastAsia"/>
          <w:u w:val="single"/>
        </w:rPr>
        <w:t xml:space="preserve"> </w:t>
      </w:r>
      <w:r w:rsidRPr="00205234">
        <w:rPr>
          <w:rFonts w:hint="eastAsia"/>
          <w:u w:val="single"/>
        </w:rPr>
        <w:t>Policies:</w:t>
      </w:r>
    </w:p>
    <w:p w14:paraId="01771BC1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Students are </w:t>
      </w:r>
      <w:r>
        <w:t xml:space="preserve">equally </w:t>
      </w:r>
      <w:r>
        <w:rPr>
          <w:rFonts w:hint="eastAsia"/>
        </w:rPr>
        <w:t>assigned in</w:t>
      </w:r>
      <w:r>
        <w:t>to 6</w:t>
      </w:r>
      <w:r>
        <w:rPr>
          <w:rFonts w:hint="eastAsia"/>
        </w:rPr>
        <w:t xml:space="preserve"> </w:t>
      </w:r>
      <w:r>
        <w:t>teams</w:t>
      </w:r>
      <w:r>
        <w:rPr>
          <w:rFonts w:hint="eastAsia"/>
        </w:rPr>
        <w:t xml:space="preserve">. </w:t>
      </w:r>
      <w:r>
        <w:t xml:space="preserve">Team practice session will follow immediately after each </w:t>
      </w:r>
      <w:r w:rsidR="004C6783">
        <w:t>R</w:t>
      </w:r>
      <w:r>
        <w:rPr>
          <w:rFonts w:hint="eastAsia"/>
        </w:rPr>
        <w:t xml:space="preserve"> </w:t>
      </w:r>
      <w:r w:rsidR="004C6783">
        <w:t xml:space="preserve">practice </w:t>
      </w:r>
      <w:r>
        <w:t xml:space="preserve">session of a specific topic. </w:t>
      </w:r>
    </w:p>
    <w:p w14:paraId="517064B3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In </w:t>
      </w:r>
      <w:r>
        <w:t>team practice</w:t>
      </w:r>
      <w:r>
        <w:rPr>
          <w:rFonts w:hint="eastAsia"/>
        </w:rPr>
        <w:t xml:space="preserve"> session,</w:t>
      </w:r>
      <w:r>
        <w:t xml:space="preserve"> </w:t>
      </w:r>
      <w:r w:rsidR="008F68E5">
        <w:t>4</w:t>
      </w:r>
      <w:r>
        <w:t xml:space="preserve"> designated teams </w:t>
      </w:r>
      <w:r w:rsidR="007A7E28">
        <w:t xml:space="preserve">with given practice issues </w:t>
      </w:r>
      <w:r>
        <w:t xml:space="preserve">will make </w:t>
      </w:r>
      <w:r w:rsidRPr="0032431B">
        <w:rPr>
          <w:b/>
          <w:bCs/>
        </w:rPr>
        <w:t>oral presentation</w:t>
      </w:r>
      <w:r>
        <w:t xml:space="preserve"> about their team practice results relevant to the specific topic.</w:t>
      </w:r>
    </w:p>
    <w:p w14:paraId="5FD3F999" w14:textId="77777777" w:rsidR="0059081B" w:rsidRDefault="0059081B" w:rsidP="0059081B">
      <w:pPr>
        <w:pStyle w:val="a7"/>
        <w:numPr>
          <w:ilvl w:val="0"/>
          <w:numId w:val="14"/>
        </w:numPr>
        <w:spacing w:line="280" w:lineRule="atLeast"/>
        <w:ind w:leftChars="0"/>
        <w:jc w:val="both"/>
      </w:pPr>
      <w:r>
        <w:rPr>
          <w:rFonts w:hint="eastAsia"/>
        </w:rPr>
        <w:t xml:space="preserve">A </w:t>
      </w:r>
      <w:r w:rsidRPr="0032431B">
        <w:rPr>
          <w:b/>
          <w:bCs/>
        </w:rPr>
        <w:t xml:space="preserve">written </w:t>
      </w:r>
      <w:r w:rsidRPr="0032431B">
        <w:rPr>
          <w:rFonts w:hint="eastAsia"/>
          <w:b/>
          <w:bCs/>
        </w:rPr>
        <w:t>report</w:t>
      </w:r>
      <w:r>
        <w:rPr>
          <w:rFonts w:hint="eastAsia"/>
        </w:rPr>
        <w:t xml:space="preserve"> </w:t>
      </w:r>
      <w:r>
        <w:t>is due</w:t>
      </w:r>
      <w:r>
        <w:rPr>
          <w:rFonts w:hint="eastAsia"/>
        </w:rPr>
        <w:t xml:space="preserve"> at the </w:t>
      </w:r>
      <w:r>
        <w:t>beginning</w:t>
      </w:r>
      <w:r>
        <w:rPr>
          <w:rFonts w:hint="eastAsia"/>
        </w:rPr>
        <w:t xml:space="preserve"> of the </w:t>
      </w:r>
      <w:r>
        <w:t>oral presentation</w:t>
      </w:r>
      <w:r>
        <w:rPr>
          <w:rFonts w:hint="eastAsia"/>
        </w:rPr>
        <w:t>.</w:t>
      </w:r>
    </w:p>
    <w:p w14:paraId="621B4E54" w14:textId="77777777" w:rsidR="00FB4429" w:rsidRPr="006A519A" w:rsidRDefault="00FB4429" w:rsidP="00CA3989">
      <w:pPr>
        <w:spacing w:line="280" w:lineRule="atLeast"/>
        <w:jc w:val="both"/>
      </w:pPr>
    </w:p>
    <w:sectPr w:rsidR="00FB4429" w:rsidRPr="006A519A">
      <w:pgSz w:w="11906" w:h="16838"/>
      <w:pgMar w:top="1531" w:right="1418" w:bottom="1531" w:left="1418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418C2" w14:textId="77777777" w:rsidR="002B0780" w:rsidRDefault="002B0780" w:rsidP="000D275C">
      <w:pPr>
        <w:spacing w:line="240" w:lineRule="auto"/>
      </w:pPr>
      <w:r>
        <w:separator/>
      </w:r>
    </w:p>
  </w:endnote>
  <w:endnote w:type="continuationSeparator" w:id="0">
    <w:p w14:paraId="23E74DF5" w14:textId="77777777" w:rsidR="002B0780" w:rsidRDefault="002B0780" w:rsidP="000D2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EC603" w14:textId="77777777" w:rsidR="002B0780" w:rsidRDefault="002B0780" w:rsidP="000D275C">
      <w:pPr>
        <w:spacing w:line="240" w:lineRule="auto"/>
      </w:pPr>
      <w:r>
        <w:separator/>
      </w:r>
    </w:p>
  </w:footnote>
  <w:footnote w:type="continuationSeparator" w:id="0">
    <w:p w14:paraId="50A39FC7" w14:textId="77777777" w:rsidR="002B0780" w:rsidRDefault="002B0780" w:rsidP="000D27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3E2D"/>
    <w:multiLevelType w:val="hybridMultilevel"/>
    <w:tmpl w:val="2EA61FA0"/>
    <w:lvl w:ilvl="0" w:tplc="F6B65E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" w15:restartNumberingAfterBreak="0">
    <w:nsid w:val="2F0A50EF"/>
    <w:multiLevelType w:val="hybridMultilevel"/>
    <w:tmpl w:val="55645BB0"/>
    <w:lvl w:ilvl="0" w:tplc="8E1C5850">
      <w:start w:val="1"/>
      <w:numFmt w:val="decimal"/>
      <w:suff w:val="space"/>
      <w:lvlText w:val="%1."/>
      <w:lvlJc w:val="left"/>
      <w:pPr>
        <w:ind w:left="7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 w15:restartNumberingAfterBreak="0">
    <w:nsid w:val="32F23578"/>
    <w:multiLevelType w:val="hybridMultilevel"/>
    <w:tmpl w:val="16A8768C"/>
    <w:lvl w:ilvl="0" w:tplc="BC9421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3" w15:restartNumberingAfterBreak="0">
    <w:nsid w:val="3AC546F7"/>
    <w:multiLevelType w:val="hybridMultilevel"/>
    <w:tmpl w:val="BDBC622A"/>
    <w:lvl w:ilvl="0" w:tplc="F4D2CF9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4" w15:restartNumberingAfterBreak="0">
    <w:nsid w:val="3B63093A"/>
    <w:multiLevelType w:val="hybridMultilevel"/>
    <w:tmpl w:val="7D6E722A"/>
    <w:lvl w:ilvl="0" w:tplc="8AECE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5" w15:restartNumberingAfterBreak="0">
    <w:nsid w:val="458362B2"/>
    <w:multiLevelType w:val="singleLevel"/>
    <w:tmpl w:val="F3FEEB40"/>
    <w:lvl w:ilvl="0">
      <w:start w:val="1"/>
      <w:numFmt w:val="decimal"/>
      <w:lvlText w:val="%1. "/>
      <w:legacy w:legacy="1" w:legacySpace="0" w:legacyIndent="425"/>
      <w:lvlJc w:val="left"/>
      <w:pPr>
        <w:ind w:left="96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01A395C"/>
    <w:multiLevelType w:val="hybridMultilevel"/>
    <w:tmpl w:val="E3AE2F34"/>
    <w:lvl w:ilvl="0" w:tplc="A31E529E">
      <w:start w:val="1"/>
      <w:numFmt w:val="decimal"/>
      <w:suff w:val="space"/>
      <w:lvlText w:val="%1."/>
      <w:lvlJc w:val="left"/>
      <w:pPr>
        <w:ind w:left="7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7" w15:restartNumberingAfterBreak="0">
    <w:nsid w:val="595E21AA"/>
    <w:multiLevelType w:val="hybridMultilevel"/>
    <w:tmpl w:val="FB9666EE"/>
    <w:lvl w:ilvl="0" w:tplc="11041C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6C4E49C1"/>
    <w:multiLevelType w:val="hybridMultilevel"/>
    <w:tmpl w:val="C7465D0E"/>
    <w:lvl w:ilvl="0" w:tplc="08E20E44"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9" w15:restartNumberingAfterBreak="0">
    <w:nsid w:val="776D595F"/>
    <w:multiLevelType w:val="hybridMultilevel"/>
    <w:tmpl w:val="560A4E84"/>
    <w:lvl w:ilvl="0" w:tplc="8C180558">
      <w:start w:val="1"/>
      <w:numFmt w:val="decimal"/>
      <w:suff w:val="space"/>
      <w:lvlText w:val="%1."/>
      <w:lvlJc w:val="left"/>
      <w:pPr>
        <w:ind w:left="810" w:hanging="2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0" w15:restartNumberingAfterBreak="0">
    <w:nsid w:val="7934162E"/>
    <w:multiLevelType w:val="singleLevel"/>
    <w:tmpl w:val="356CD3B8"/>
    <w:lvl w:ilvl="0">
      <w:start w:val="2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7ABC5018"/>
    <w:multiLevelType w:val="singleLevel"/>
    <w:tmpl w:val="F3FEEB40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A85"/>
    <w:rsid w:val="00022904"/>
    <w:rsid w:val="000466B9"/>
    <w:rsid w:val="00056A85"/>
    <w:rsid w:val="00097E4C"/>
    <w:rsid w:val="000B2916"/>
    <w:rsid w:val="000C2DA4"/>
    <w:rsid w:val="000D1AA5"/>
    <w:rsid w:val="000D275C"/>
    <w:rsid w:val="000D6DDE"/>
    <w:rsid w:val="000E6BB2"/>
    <w:rsid w:val="001077A2"/>
    <w:rsid w:val="00110560"/>
    <w:rsid w:val="001115FD"/>
    <w:rsid w:val="001141E9"/>
    <w:rsid w:val="001169A9"/>
    <w:rsid w:val="00126CF3"/>
    <w:rsid w:val="00153109"/>
    <w:rsid w:val="00155EA0"/>
    <w:rsid w:val="00162827"/>
    <w:rsid w:val="00166FF1"/>
    <w:rsid w:val="001802C1"/>
    <w:rsid w:val="001A4F9F"/>
    <w:rsid w:val="001D291A"/>
    <w:rsid w:val="001D3567"/>
    <w:rsid w:val="001E130C"/>
    <w:rsid w:val="001E1682"/>
    <w:rsid w:val="001F2DD1"/>
    <w:rsid w:val="00202127"/>
    <w:rsid w:val="00210B60"/>
    <w:rsid w:val="0023553B"/>
    <w:rsid w:val="00240CEF"/>
    <w:rsid w:val="00251901"/>
    <w:rsid w:val="00255535"/>
    <w:rsid w:val="0025562F"/>
    <w:rsid w:val="00266417"/>
    <w:rsid w:val="00273BF8"/>
    <w:rsid w:val="002A0489"/>
    <w:rsid w:val="002A1E85"/>
    <w:rsid w:val="002A6CFC"/>
    <w:rsid w:val="002B0780"/>
    <w:rsid w:val="002D2E5D"/>
    <w:rsid w:val="002E4663"/>
    <w:rsid w:val="002F297C"/>
    <w:rsid w:val="00314442"/>
    <w:rsid w:val="003179C9"/>
    <w:rsid w:val="00320154"/>
    <w:rsid w:val="0032431B"/>
    <w:rsid w:val="003402D8"/>
    <w:rsid w:val="00340F11"/>
    <w:rsid w:val="003519D7"/>
    <w:rsid w:val="0035379A"/>
    <w:rsid w:val="00355797"/>
    <w:rsid w:val="0036440F"/>
    <w:rsid w:val="00364700"/>
    <w:rsid w:val="003801A0"/>
    <w:rsid w:val="00387199"/>
    <w:rsid w:val="00396B81"/>
    <w:rsid w:val="003B4E5D"/>
    <w:rsid w:val="003E215C"/>
    <w:rsid w:val="00406981"/>
    <w:rsid w:val="004231B8"/>
    <w:rsid w:val="00424F93"/>
    <w:rsid w:val="00444D4D"/>
    <w:rsid w:val="004543A3"/>
    <w:rsid w:val="00460D2D"/>
    <w:rsid w:val="004939D1"/>
    <w:rsid w:val="00496290"/>
    <w:rsid w:val="004A5758"/>
    <w:rsid w:val="004C08D4"/>
    <w:rsid w:val="004C6783"/>
    <w:rsid w:val="004D5755"/>
    <w:rsid w:val="004D695A"/>
    <w:rsid w:val="004E7194"/>
    <w:rsid w:val="004E771E"/>
    <w:rsid w:val="004F0ABF"/>
    <w:rsid w:val="004F66E6"/>
    <w:rsid w:val="00503AB6"/>
    <w:rsid w:val="005234BB"/>
    <w:rsid w:val="00526A89"/>
    <w:rsid w:val="00541B8E"/>
    <w:rsid w:val="0055404E"/>
    <w:rsid w:val="00557308"/>
    <w:rsid w:val="005574E4"/>
    <w:rsid w:val="0055784B"/>
    <w:rsid w:val="005655FD"/>
    <w:rsid w:val="00566BA1"/>
    <w:rsid w:val="00573441"/>
    <w:rsid w:val="0058042F"/>
    <w:rsid w:val="005826F2"/>
    <w:rsid w:val="0059081B"/>
    <w:rsid w:val="00596E5C"/>
    <w:rsid w:val="005A2C5D"/>
    <w:rsid w:val="005C1204"/>
    <w:rsid w:val="005D1A49"/>
    <w:rsid w:val="005E5E75"/>
    <w:rsid w:val="005F2F00"/>
    <w:rsid w:val="0062503E"/>
    <w:rsid w:val="0063550B"/>
    <w:rsid w:val="00640FE8"/>
    <w:rsid w:val="0068306E"/>
    <w:rsid w:val="006947A6"/>
    <w:rsid w:val="006A519A"/>
    <w:rsid w:val="006C4A81"/>
    <w:rsid w:val="006E49B4"/>
    <w:rsid w:val="006E56E8"/>
    <w:rsid w:val="00703B14"/>
    <w:rsid w:val="00704DE5"/>
    <w:rsid w:val="00710CEA"/>
    <w:rsid w:val="007122E4"/>
    <w:rsid w:val="00717226"/>
    <w:rsid w:val="007253AF"/>
    <w:rsid w:val="00751969"/>
    <w:rsid w:val="0076084C"/>
    <w:rsid w:val="0078489A"/>
    <w:rsid w:val="00786FDB"/>
    <w:rsid w:val="00794760"/>
    <w:rsid w:val="007A7274"/>
    <w:rsid w:val="007A746D"/>
    <w:rsid w:val="007A7E28"/>
    <w:rsid w:val="007C6F39"/>
    <w:rsid w:val="007D0340"/>
    <w:rsid w:val="007F2FB0"/>
    <w:rsid w:val="00804C22"/>
    <w:rsid w:val="00816E85"/>
    <w:rsid w:val="00830712"/>
    <w:rsid w:val="00834001"/>
    <w:rsid w:val="00852BEB"/>
    <w:rsid w:val="008739C7"/>
    <w:rsid w:val="0088059F"/>
    <w:rsid w:val="008915CD"/>
    <w:rsid w:val="008C0031"/>
    <w:rsid w:val="008C10EF"/>
    <w:rsid w:val="008C197D"/>
    <w:rsid w:val="008C1D37"/>
    <w:rsid w:val="008D1F94"/>
    <w:rsid w:val="008D6033"/>
    <w:rsid w:val="008E03C9"/>
    <w:rsid w:val="008E2A91"/>
    <w:rsid w:val="008F68E5"/>
    <w:rsid w:val="009003C2"/>
    <w:rsid w:val="009046D5"/>
    <w:rsid w:val="009339FE"/>
    <w:rsid w:val="00951E79"/>
    <w:rsid w:val="0096736B"/>
    <w:rsid w:val="00981D66"/>
    <w:rsid w:val="00982A7F"/>
    <w:rsid w:val="009840DD"/>
    <w:rsid w:val="009846E3"/>
    <w:rsid w:val="009C026C"/>
    <w:rsid w:val="009C165C"/>
    <w:rsid w:val="009C48F7"/>
    <w:rsid w:val="009F3D43"/>
    <w:rsid w:val="00A063D9"/>
    <w:rsid w:val="00A12C6F"/>
    <w:rsid w:val="00A13301"/>
    <w:rsid w:val="00A267CF"/>
    <w:rsid w:val="00A2707E"/>
    <w:rsid w:val="00A276E5"/>
    <w:rsid w:val="00A33ED3"/>
    <w:rsid w:val="00A42712"/>
    <w:rsid w:val="00A550E3"/>
    <w:rsid w:val="00AA64EA"/>
    <w:rsid w:val="00AA7F95"/>
    <w:rsid w:val="00AC3A2F"/>
    <w:rsid w:val="00AE72B4"/>
    <w:rsid w:val="00AF1627"/>
    <w:rsid w:val="00AF1BA3"/>
    <w:rsid w:val="00AF7699"/>
    <w:rsid w:val="00B0229F"/>
    <w:rsid w:val="00B14F72"/>
    <w:rsid w:val="00B21DD0"/>
    <w:rsid w:val="00B5060B"/>
    <w:rsid w:val="00B92369"/>
    <w:rsid w:val="00BA0932"/>
    <w:rsid w:val="00BC22F0"/>
    <w:rsid w:val="00BC374C"/>
    <w:rsid w:val="00BD243D"/>
    <w:rsid w:val="00BE2278"/>
    <w:rsid w:val="00BE4857"/>
    <w:rsid w:val="00BE48FD"/>
    <w:rsid w:val="00BF202E"/>
    <w:rsid w:val="00BF2C7D"/>
    <w:rsid w:val="00C04662"/>
    <w:rsid w:val="00C22763"/>
    <w:rsid w:val="00C301AE"/>
    <w:rsid w:val="00C35E44"/>
    <w:rsid w:val="00C413C4"/>
    <w:rsid w:val="00C5705D"/>
    <w:rsid w:val="00C643FF"/>
    <w:rsid w:val="00C83826"/>
    <w:rsid w:val="00C96EDF"/>
    <w:rsid w:val="00CA3989"/>
    <w:rsid w:val="00CC63A4"/>
    <w:rsid w:val="00CC6B84"/>
    <w:rsid w:val="00CC7202"/>
    <w:rsid w:val="00CD0514"/>
    <w:rsid w:val="00CD6824"/>
    <w:rsid w:val="00CE3A60"/>
    <w:rsid w:val="00CE5BD0"/>
    <w:rsid w:val="00D149B4"/>
    <w:rsid w:val="00D1610F"/>
    <w:rsid w:val="00D43700"/>
    <w:rsid w:val="00D4549A"/>
    <w:rsid w:val="00D61B4D"/>
    <w:rsid w:val="00D63670"/>
    <w:rsid w:val="00D70C1A"/>
    <w:rsid w:val="00DB5DB9"/>
    <w:rsid w:val="00DE371A"/>
    <w:rsid w:val="00DF183D"/>
    <w:rsid w:val="00E06D49"/>
    <w:rsid w:val="00E2149A"/>
    <w:rsid w:val="00E33236"/>
    <w:rsid w:val="00E4462F"/>
    <w:rsid w:val="00E72887"/>
    <w:rsid w:val="00E857A0"/>
    <w:rsid w:val="00E90BFC"/>
    <w:rsid w:val="00E91029"/>
    <w:rsid w:val="00EA07AA"/>
    <w:rsid w:val="00EA3FA1"/>
    <w:rsid w:val="00EB6356"/>
    <w:rsid w:val="00EC7149"/>
    <w:rsid w:val="00ED48E9"/>
    <w:rsid w:val="00EE4CD4"/>
    <w:rsid w:val="00EE559C"/>
    <w:rsid w:val="00EF201F"/>
    <w:rsid w:val="00F2183F"/>
    <w:rsid w:val="00F31082"/>
    <w:rsid w:val="00F34A94"/>
    <w:rsid w:val="00F4083F"/>
    <w:rsid w:val="00F8333B"/>
    <w:rsid w:val="00F8470D"/>
    <w:rsid w:val="00F92F07"/>
    <w:rsid w:val="00F94AC7"/>
    <w:rsid w:val="00FA5FB7"/>
    <w:rsid w:val="00FB4429"/>
    <w:rsid w:val="00FB4C8A"/>
    <w:rsid w:val="00FC1107"/>
    <w:rsid w:val="00FC1CF6"/>
    <w:rsid w:val="00FD1F00"/>
    <w:rsid w:val="00FD7BD5"/>
    <w:rsid w:val="00FE3E7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EDDF8"/>
  <w15:docId w15:val="{3CEAB2C3-CF08-6542-80D5-4DB12178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D27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D275C"/>
  </w:style>
  <w:style w:type="paragraph" w:styleId="a5">
    <w:name w:val="footer"/>
    <w:basedOn w:val="a"/>
    <w:link w:val="a6"/>
    <w:rsid w:val="000D275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0D275C"/>
  </w:style>
  <w:style w:type="paragraph" w:styleId="a7">
    <w:name w:val="List Paragraph"/>
    <w:basedOn w:val="a"/>
    <w:uiPriority w:val="34"/>
    <w:qFormat/>
    <w:rsid w:val="00FB4429"/>
    <w:pPr>
      <w:ind w:leftChars="200" w:left="480"/>
    </w:pPr>
  </w:style>
  <w:style w:type="character" w:styleId="a8">
    <w:name w:val="Hyperlink"/>
    <w:basedOn w:val="a0"/>
    <w:rsid w:val="00C413C4"/>
    <w:rPr>
      <w:color w:val="0000FF" w:themeColor="hyperlink"/>
      <w:u w:val="single"/>
    </w:rPr>
  </w:style>
  <w:style w:type="character" w:customStyle="1" w:styleId="gi">
    <w:name w:val="gi"/>
    <w:basedOn w:val="a0"/>
    <w:rsid w:val="00EC7149"/>
  </w:style>
  <w:style w:type="character" w:styleId="a9">
    <w:name w:val="Unresolved Mention"/>
    <w:basedOn w:val="a0"/>
    <w:uiPriority w:val="99"/>
    <w:semiHidden/>
    <w:unhideWhenUsed/>
    <w:rsid w:val="00CE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~~~QQ~~~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~~~QQ~~~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>國立中山大學資管系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94222 STATISTICS統計學</dc:title>
  <dc:creator>User</dc:creator>
  <cp:lastModifiedBy>芓僮 陳</cp:lastModifiedBy>
  <cp:revision>2</cp:revision>
  <cp:lastPrinted>2016-09-20T08:49:00Z</cp:lastPrinted>
  <dcterms:created xsi:type="dcterms:W3CDTF">2021-02-17T08:41:00Z</dcterms:created>
  <dcterms:modified xsi:type="dcterms:W3CDTF">2021-02-17T08:41:00Z</dcterms:modified>
</cp:coreProperties>
</file>